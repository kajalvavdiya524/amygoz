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43" w:rsidRDefault="00242143" w:rsidP="00242143">
      <w:pPr>
        <w:pStyle w:val="NoSpacing"/>
        <w:rPr>
          <w:shd w:val="clear" w:color="auto" w:fill="FFFFFF"/>
        </w:rPr>
      </w:pPr>
    </w:p>
    <w:p w:rsidR="00D6050F" w:rsidRDefault="00D6050F" w:rsidP="00242143">
      <w:pPr>
        <w:pStyle w:val="NoSpacing"/>
        <w:rPr>
          <w:shd w:val="clear" w:color="auto" w:fill="FFFFFF"/>
        </w:rPr>
      </w:pPr>
    </w:p>
    <w:p w:rsidR="00D6050F" w:rsidRDefault="00D6050F" w:rsidP="00242143">
      <w:pPr>
        <w:pStyle w:val="NoSpacing"/>
        <w:rPr>
          <w:shd w:val="clear" w:color="auto" w:fill="FFFFFF"/>
        </w:rPr>
      </w:pPr>
    </w:p>
    <w:p w:rsidR="00D6050F" w:rsidRDefault="00D6050F" w:rsidP="00242143">
      <w:pPr>
        <w:pStyle w:val="NoSpacing"/>
        <w:rPr>
          <w:shd w:val="clear" w:color="auto" w:fill="FFFFFF"/>
        </w:rPr>
      </w:pPr>
    </w:p>
    <w:p w:rsidR="00D6050F" w:rsidRPr="00421CA8" w:rsidRDefault="00D6050F" w:rsidP="00242143">
      <w:pPr>
        <w:pStyle w:val="NoSpacing"/>
        <w:rPr>
          <w:shd w:val="clear" w:color="auto" w:fill="FFFFFF"/>
        </w:rPr>
      </w:pPr>
    </w:p>
    <w:p w:rsidR="00242143" w:rsidRDefault="00242143" w:rsidP="00242143">
      <w:pPr>
        <w:pStyle w:val="NoSpacing"/>
        <w:rPr>
          <w:shd w:val="clear" w:color="auto" w:fill="FFFFFF"/>
        </w:rPr>
      </w:pPr>
      <w:r w:rsidRPr="00421CA8">
        <w:rPr>
          <w:shd w:val="clear" w:color="auto" w:fill="FFFFFF"/>
        </w:rPr>
        <w:t xml:space="preserve">Dear </w:t>
      </w:r>
      <w:r>
        <w:rPr>
          <w:shd w:val="clear" w:color="auto" w:fill="FFFFFF"/>
        </w:rPr>
        <w:t>Hiring Manager</w:t>
      </w:r>
      <w:r w:rsidRPr="00421CA8">
        <w:rPr>
          <w:shd w:val="clear" w:color="auto" w:fill="FFFFFF"/>
        </w:rPr>
        <w:t xml:space="preserve">, </w:t>
      </w:r>
    </w:p>
    <w:p w:rsidR="00242143" w:rsidRPr="00421CA8" w:rsidRDefault="00242143" w:rsidP="00242143">
      <w:pPr>
        <w:pStyle w:val="NoSpacing"/>
        <w:rPr>
          <w:shd w:val="clear" w:color="auto" w:fill="FFFFFF"/>
        </w:rPr>
      </w:pPr>
    </w:p>
    <w:p w:rsidR="00242143" w:rsidRPr="002C0351" w:rsidRDefault="00242143" w:rsidP="00242143">
      <w:pPr>
        <w:pStyle w:val="NoSpacing"/>
        <w:rPr>
          <w:shd w:val="clear" w:color="auto" w:fill="FFFFFF"/>
        </w:rPr>
      </w:pPr>
      <w:r w:rsidRPr="00421CA8">
        <w:rPr>
          <w:shd w:val="clear" w:color="auto" w:fill="FFFFFF"/>
        </w:rPr>
        <w:t xml:space="preserve">I would like to apply for </w:t>
      </w:r>
      <w:r>
        <w:rPr>
          <w:shd w:val="clear" w:color="auto" w:fill="FFFFFF"/>
        </w:rPr>
        <w:t xml:space="preserve">the position of </w:t>
      </w:r>
      <w:r w:rsidR="00E803B9">
        <w:rPr>
          <w:shd w:val="clear" w:color="auto" w:fill="FFFFFF"/>
        </w:rPr>
        <w:t>Web Developer</w:t>
      </w:r>
      <w:r>
        <w:rPr>
          <w:shd w:val="clear" w:color="auto" w:fill="FFFFFF"/>
        </w:rPr>
        <w:t>. I am currently working as a freelancer</w:t>
      </w:r>
      <w:r w:rsidRPr="0088718F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</w:t>
      </w:r>
      <w:r w:rsidRPr="0088718F">
        <w:rPr>
          <w:shd w:val="clear" w:color="auto" w:fill="FFFFFF"/>
        </w:rPr>
        <w:t>I am an assiduous and competent team member with a background of extensive hands-on operational experience in key areas of inte</w:t>
      </w:r>
      <w:r>
        <w:rPr>
          <w:shd w:val="clear" w:color="auto" w:fill="FFFFFF"/>
        </w:rPr>
        <w:t>rest to your company</w:t>
      </w:r>
      <w:r w:rsidRPr="0088718F">
        <w:rPr>
          <w:shd w:val="clear" w:color="auto" w:fill="FFFFFF"/>
        </w:rPr>
        <w:t>.</w:t>
      </w:r>
      <w:r w:rsidRPr="0088718F">
        <w:rPr>
          <w:rStyle w:val="apple-converted-space"/>
          <w:color w:val="454545"/>
          <w:sz w:val="20"/>
          <w:szCs w:val="20"/>
          <w:shd w:val="clear" w:color="auto" w:fill="FFFFFF"/>
        </w:rPr>
        <w:t> </w:t>
      </w:r>
      <w:r w:rsidRPr="0088718F">
        <w:br/>
      </w:r>
    </w:p>
    <w:p w:rsidR="00242143" w:rsidRDefault="00242143" w:rsidP="00242143">
      <w:pPr>
        <w:pStyle w:val="NoSpacing"/>
        <w:rPr>
          <w:rFonts w:eastAsia="Times New Roman"/>
        </w:rPr>
      </w:pPr>
      <w:r w:rsidRPr="00421CA8">
        <w:rPr>
          <w:rFonts w:eastAsia="Times New Roman" w:cs="Arial"/>
          <w:shd w:val="clear" w:color="auto" w:fill="FFFFFF"/>
        </w:rPr>
        <w:t>I can offer a broad based experience covering a</w:t>
      </w:r>
      <w:r>
        <w:rPr>
          <w:rFonts w:eastAsia="Times New Roman" w:cs="Arial"/>
          <w:shd w:val="clear" w:color="auto" w:fill="FFFFFF"/>
        </w:rPr>
        <w:t xml:space="preserve"> full spectrum of skills including </w:t>
      </w:r>
      <w:r w:rsidR="00E803B9">
        <w:t xml:space="preserve">WordPress, PHP, HTML5, CSS3, </w:t>
      </w:r>
      <w:proofErr w:type="gramStart"/>
      <w:r w:rsidR="00E803B9">
        <w:t>jQuery</w:t>
      </w:r>
      <w:proofErr w:type="gramEnd"/>
      <w:r w:rsidR="00E803B9">
        <w:t>, MySQL, Photoshop, Illustrator, SEO and SMO</w:t>
      </w:r>
      <w:r w:rsidR="00E803B9">
        <w:t xml:space="preserve">. </w:t>
      </w:r>
      <w:r>
        <w:rPr>
          <w:rFonts w:eastAsia="Times New Roman" w:cs="Arial"/>
          <w:shd w:val="clear" w:color="auto" w:fill="FFFFFF"/>
        </w:rPr>
        <w:t>I</w:t>
      </w:r>
      <w:r w:rsidRPr="00421CA8">
        <w:rPr>
          <w:rFonts w:eastAsia="Times New Roman" w:cs="Arial"/>
          <w:shd w:val="clear" w:color="auto" w:fill="FFFFFF"/>
        </w:rPr>
        <w:t xml:space="preserve"> have superior multitasking talents with the ability to manage multiple high priority assignments and develop solutions to challenging business problems.  I also have a proven reputation with a consistent history of exemplary performance reviews and recognitions for driving efficiency improvements to office systems, workflows and processes. </w:t>
      </w:r>
      <w:r>
        <w:rPr>
          <w:rFonts w:eastAsia="Times New Roman" w:cs="Arial"/>
          <w:shd w:val="clear" w:color="auto" w:fill="FFFFFF"/>
        </w:rPr>
        <w:t xml:space="preserve"> </w:t>
      </w:r>
    </w:p>
    <w:p w:rsidR="00242143" w:rsidRDefault="00242143" w:rsidP="00242143">
      <w:pPr>
        <w:pStyle w:val="NoSpacing"/>
        <w:rPr>
          <w:rFonts w:eastAsia="Times New Roman"/>
        </w:rPr>
      </w:pPr>
    </w:p>
    <w:p w:rsidR="00242143" w:rsidRDefault="00242143" w:rsidP="00242143">
      <w:pPr>
        <w:pStyle w:val="NoSpacing"/>
        <w:rPr>
          <w:shd w:val="clear" w:color="auto" w:fill="FFFFFF"/>
        </w:rPr>
      </w:pPr>
      <w:r w:rsidRPr="00421CA8">
        <w:rPr>
          <w:shd w:val="clear" w:color="auto" w:fill="FFFFFF"/>
        </w:rPr>
        <w:t>During the course of my professional career, I have consistently led projects that have resulted in increased revenues, reduced costs, and salvaged customer relationships. I have successfully contributed my technical skills, while motivating team members, fine-tuning project plans, and juggling multiple activities. Moreover, I have frequently been called upon to use my analytical skills to scrutinize organizational needs, as well as conceptualize innovative solutions</w:t>
      </w:r>
      <w:r>
        <w:rPr>
          <w:shd w:val="clear" w:color="auto" w:fill="FFFFFF"/>
        </w:rPr>
        <w:t>.</w:t>
      </w:r>
    </w:p>
    <w:p w:rsidR="00242143" w:rsidRDefault="00242143" w:rsidP="00242143">
      <w:pPr>
        <w:pStyle w:val="NoSpacing"/>
      </w:pPr>
      <w:r w:rsidRPr="00421CA8">
        <w:br/>
      </w:r>
      <w:r w:rsidRPr="00421CA8">
        <w:rPr>
          <w:shd w:val="clear" w:color="auto" w:fill="FFFFFF"/>
        </w:rPr>
        <w:t>I trust you will find my experience to be a strong indicator of what I would contribute as a skilled, hardworking member of your organization.</w:t>
      </w:r>
      <w:r w:rsidRPr="00421CA8">
        <w:t xml:space="preserve">  </w:t>
      </w:r>
    </w:p>
    <w:p w:rsidR="004458D6" w:rsidRDefault="004458D6" w:rsidP="00242143">
      <w:pPr>
        <w:pStyle w:val="NoSpacing"/>
      </w:pPr>
    </w:p>
    <w:p w:rsidR="005E7013" w:rsidRDefault="00460C95" w:rsidP="00242143">
      <w:pPr>
        <w:pStyle w:val="NoSpacing"/>
      </w:pPr>
      <w:r>
        <w:t xml:space="preserve">You can check some of my work at </w:t>
      </w:r>
      <w:r w:rsidRPr="00460C95">
        <w:t>http://www.jtechsolutions.co/our-work/</w:t>
      </w:r>
      <w:r w:rsidR="00E803B9">
        <w:t>.</w:t>
      </w:r>
      <w:bookmarkStart w:id="0" w:name="_GoBack"/>
      <w:bookmarkEnd w:id="0"/>
    </w:p>
    <w:p w:rsidR="005E7013" w:rsidRDefault="005E7013" w:rsidP="00242143">
      <w:pPr>
        <w:pStyle w:val="NoSpacing"/>
      </w:pPr>
    </w:p>
    <w:p w:rsidR="00242143" w:rsidRPr="00421CA8" w:rsidRDefault="00242143" w:rsidP="00242143">
      <w:pPr>
        <w:pStyle w:val="NoSpacing"/>
        <w:rPr>
          <w:rStyle w:val="apple-converted-space"/>
          <w:color w:val="454545"/>
          <w:sz w:val="20"/>
          <w:szCs w:val="20"/>
          <w:shd w:val="clear" w:color="auto" w:fill="FFFFFF"/>
        </w:rPr>
      </w:pPr>
      <w:r w:rsidRPr="00421CA8">
        <w:rPr>
          <w:shd w:val="clear" w:color="auto" w:fill="FFFFFF"/>
        </w:rPr>
        <w:t>Yours respectfully,</w:t>
      </w:r>
      <w:r w:rsidRPr="00421CA8">
        <w:rPr>
          <w:rStyle w:val="apple-converted-space"/>
          <w:color w:val="454545"/>
          <w:sz w:val="20"/>
          <w:szCs w:val="20"/>
          <w:shd w:val="clear" w:color="auto" w:fill="FFFFFF"/>
        </w:rPr>
        <w:t> </w:t>
      </w:r>
    </w:p>
    <w:p w:rsidR="00242143" w:rsidRDefault="00242143" w:rsidP="00242143">
      <w:pPr>
        <w:pStyle w:val="NoSpacing"/>
        <w:rPr>
          <w:shd w:val="clear" w:color="auto" w:fill="FFFFFF"/>
        </w:rPr>
      </w:pPr>
      <w:r w:rsidRPr="00421CA8">
        <w:br/>
      </w:r>
    </w:p>
    <w:p w:rsidR="00242143" w:rsidRDefault="00242143" w:rsidP="00242143">
      <w:r>
        <w:t xml:space="preserve">Imran </w:t>
      </w:r>
      <w:proofErr w:type="spellStart"/>
      <w:r>
        <w:t>Aqil</w:t>
      </w:r>
      <w:proofErr w:type="spellEnd"/>
    </w:p>
    <w:p w:rsidR="00450AC2" w:rsidRDefault="00E803B9" w:rsidP="00242143">
      <w:hyperlink r:id="rId5" w:history="1">
        <w:r w:rsidR="00450AC2" w:rsidRPr="00FC0E0F">
          <w:rPr>
            <w:rStyle w:val="Hyperlink"/>
          </w:rPr>
          <w:t>ila420@gmail.com</w:t>
        </w:r>
      </w:hyperlink>
    </w:p>
    <w:p w:rsidR="00450AC2" w:rsidRDefault="00450AC2" w:rsidP="00242143">
      <w:r>
        <w:t>Skype: ila420</w:t>
      </w:r>
    </w:p>
    <w:p w:rsidR="00E803B9" w:rsidRPr="003B394A" w:rsidRDefault="00E803B9" w:rsidP="00242143">
      <w:r w:rsidRPr="00E803B9">
        <w:t>678</w:t>
      </w:r>
      <w:r>
        <w:t>-</w:t>
      </w:r>
      <w:r w:rsidRPr="00E803B9">
        <w:t>701</w:t>
      </w:r>
      <w:r>
        <w:t>-</w:t>
      </w:r>
      <w:r w:rsidRPr="00E803B9">
        <w:t>3778</w:t>
      </w:r>
    </w:p>
    <w:p w:rsidR="00242143" w:rsidRPr="00421CA8" w:rsidRDefault="00242143" w:rsidP="00242143">
      <w:pPr>
        <w:pStyle w:val="NoSpacing"/>
      </w:pPr>
    </w:p>
    <w:p w:rsidR="00242143" w:rsidRPr="00421CA8" w:rsidRDefault="00242143" w:rsidP="00242143">
      <w:pPr>
        <w:pStyle w:val="NoSpacing"/>
      </w:pPr>
    </w:p>
    <w:p w:rsidR="00EF3291" w:rsidRDefault="00EF3291"/>
    <w:sectPr w:rsidR="00EF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13"/>
    <w:rsid w:val="00242143"/>
    <w:rsid w:val="004458D6"/>
    <w:rsid w:val="00450AC2"/>
    <w:rsid w:val="00460C95"/>
    <w:rsid w:val="005E7013"/>
    <w:rsid w:val="00D6050F"/>
    <w:rsid w:val="00E803B9"/>
    <w:rsid w:val="00E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242143"/>
  </w:style>
  <w:style w:type="paragraph" w:styleId="NoSpacing">
    <w:name w:val="No Spacing"/>
    <w:uiPriority w:val="1"/>
    <w:qFormat/>
    <w:rsid w:val="0024214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50A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242143"/>
  </w:style>
  <w:style w:type="paragraph" w:styleId="NoSpacing">
    <w:name w:val="No Spacing"/>
    <w:uiPriority w:val="1"/>
    <w:qFormat/>
    <w:rsid w:val="0024214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50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420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</cp:revision>
  <dcterms:created xsi:type="dcterms:W3CDTF">2014-05-20T12:56:00Z</dcterms:created>
  <dcterms:modified xsi:type="dcterms:W3CDTF">2014-05-20T12:56:00Z</dcterms:modified>
</cp:coreProperties>
</file>